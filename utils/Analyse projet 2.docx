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2454" w14:textId="77777777" w:rsidR="006C4B77" w:rsidRDefault="006C4B77" w:rsidP="006C4B77">
      <w:pPr>
        <w:pStyle w:val="Titre1"/>
      </w:pPr>
      <w:bookmarkStart w:id="0" w:name="_Toc144876052"/>
      <w:bookmarkStart w:id="1" w:name="_Toc144879183"/>
      <w:r>
        <w:t>Informations générales</w:t>
      </w:r>
      <w:bookmarkEnd w:id="0"/>
      <w:bookmarkEnd w:id="1"/>
    </w:p>
    <w:p w14:paraId="5BA5AF24" w14:textId="77777777" w:rsidR="0060713E" w:rsidRDefault="006C4B77" w:rsidP="006C4B77">
      <w:pPr>
        <w:rPr>
          <w:i/>
          <w:iCs/>
        </w:rPr>
      </w:pPr>
      <w:r>
        <w:rPr>
          <w:i/>
          <w:iCs/>
        </w:rPr>
        <w:t>Je vous encourage à faire ce projet en équipe de 2</w:t>
      </w:r>
      <w:r w:rsidR="0060713E">
        <w:rPr>
          <w:i/>
          <w:iCs/>
        </w:rPr>
        <w:t xml:space="preserve"> pour pouvoir vous entraider avec les nouvelles technologies à apprendre, </w:t>
      </w:r>
      <w:r>
        <w:rPr>
          <w:i/>
          <w:iCs/>
        </w:rPr>
        <w:t>mais les projets individuels seront quand même acceptés</w:t>
      </w:r>
      <w:r w:rsidR="0060713E">
        <w:rPr>
          <w:i/>
          <w:iCs/>
        </w:rPr>
        <w:t>.</w:t>
      </w:r>
    </w:p>
    <w:p w14:paraId="28328B06" w14:textId="5ED2E4F0" w:rsidR="006C4B77" w:rsidRPr="00316406" w:rsidRDefault="006C4B77" w:rsidP="006C4B77">
      <w:pPr>
        <w:rPr>
          <w:i/>
          <w:iCs/>
        </w:rPr>
      </w:pPr>
      <w:r>
        <w:rPr>
          <w:i/>
          <w:iCs/>
        </w:rPr>
        <w:t>Une seule remise par équipe, pour toutes les 3 parties du projet.</w:t>
      </w:r>
    </w:p>
    <w:p w14:paraId="360C3D39" w14:textId="77777777" w:rsidR="006C4B77" w:rsidRDefault="006C4B77" w:rsidP="006C4B77">
      <w:r w:rsidRPr="00316406">
        <w:rPr>
          <w:b/>
          <w:bCs/>
        </w:rPr>
        <w:t>Nom</w:t>
      </w:r>
      <w:r>
        <w:rPr>
          <w:b/>
          <w:bCs/>
        </w:rPr>
        <w:t>(</w:t>
      </w:r>
      <w:r w:rsidRPr="00316406">
        <w:rPr>
          <w:b/>
          <w:bCs/>
        </w:rPr>
        <w:t>s</w:t>
      </w:r>
      <w:r>
        <w:rPr>
          <w:b/>
          <w:bCs/>
        </w:rPr>
        <w:t>) du ou</w:t>
      </w:r>
      <w:r w:rsidRPr="00316406">
        <w:rPr>
          <w:b/>
          <w:bCs/>
        </w:rPr>
        <w:t xml:space="preserve"> des coéquipiers</w:t>
      </w:r>
      <w:r>
        <w:t xml:space="preserve"> : </w:t>
      </w:r>
    </w:p>
    <w:p w14:paraId="37D9EB22" w14:textId="15B672A1" w:rsidR="003A5EA7" w:rsidRDefault="003A5EA7" w:rsidP="00331B54">
      <w:pPr>
        <w:pStyle w:val="Titre1"/>
      </w:pPr>
      <w:r>
        <w:t xml:space="preserve">Description du </w:t>
      </w:r>
      <w:r w:rsidR="006C4B77">
        <w:t xml:space="preserve">projet </w:t>
      </w:r>
      <w:r w:rsidR="006C4B77" w:rsidRPr="006C4B77">
        <w:rPr>
          <w:i/>
          <w:iCs/>
        </w:rPr>
        <w:t>complet</w:t>
      </w:r>
    </w:p>
    <w:p w14:paraId="3BCC9F80" w14:textId="77777777" w:rsidR="0060713E" w:rsidRDefault="006C4B77" w:rsidP="006C4B77">
      <w:pPr>
        <w:rPr>
          <w:i/>
          <w:iCs/>
        </w:rPr>
      </w:pPr>
      <w:r>
        <w:rPr>
          <w:i/>
          <w:iCs/>
        </w:rPr>
        <w:t>Inscrivez ci-dessous une courte description (environ</w:t>
      </w:r>
      <w:r w:rsidR="0060713E">
        <w:rPr>
          <w:i/>
          <w:iCs/>
        </w:rPr>
        <w:t xml:space="preserve"> 5</w:t>
      </w:r>
      <w:r>
        <w:rPr>
          <w:i/>
          <w:iCs/>
        </w:rPr>
        <w:t xml:space="preserve"> lignes) de votre idée de projet « complet » (celui que vous aimeriez réaliser si le temps n’était pas une contrainte</w:t>
      </w:r>
      <w:r w:rsidR="00D55023">
        <w:rPr>
          <w:i/>
          <w:iCs/>
        </w:rPr>
        <w:t xml:space="preserve"> – nous ferons seulement un prototype dans le cadre du cours).</w:t>
      </w:r>
    </w:p>
    <w:p w14:paraId="522BB77B" w14:textId="0C97EF86" w:rsidR="006C4B77" w:rsidRPr="00316406" w:rsidRDefault="00D55023" w:rsidP="006C4B77">
      <w:pPr>
        <w:rPr>
          <w:i/>
          <w:iCs/>
        </w:rPr>
      </w:pPr>
      <w:r>
        <w:rPr>
          <w:i/>
          <w:iCs/>
        </w:rPr>
        <w:t xml:space="preserve"> N’oubliez pas d’indiquer quelle est la « nouvelle » technologie que vous aller utiliser pour </w:t>
      </w:r>
      <w:r w:rsidR="0060713E">
        <w:rPr>
          <w:i/>
          <w:iCs/>
        </w:rPr>
        <w:t>ce projet.</w:t>
      </w:r>
    </w:p>
    <w:p w14:paraId="0E5466E3" w14:textId="69C61404" w:rsidR="00DE4408" w:rsidRDefault="0060713E" w:rsidP="00DE4408">
      <w:r w:rsidRPr="0060713E">
        <w:rPr>
          <w:highlight w:val="yellow"/>
        </w:rPr>
        <w:t>[</w:t>
      </w:r>
      <w:r w:rsidR="006C4B77" w:rsidRPr="0060713E">
        <w:rPr>
          <w:highlight w:val="yellow"/>
        </w:rPr>
        <w:t>DESCRIPTION DU PROJET IC</w:t>
      </w:r>
      <w:r w:rsidRPr="0060713E">
        <w:rPr>
          <w:highlight w:val="yellow"/>
        </w:rPr>
        <w:t>I]</w:t>
      </w:r>
    </w:p>
    <w:p w14:paraId="5DE2995A" w14:textId="2076B361" w:rsidR="0060713E" w:rsidRDefault="0060713E" w:rsidP="00DE4408">
      <w:pPr>
        <w:rPr>
          <w:i/>
          <w:iCs/>
        </w:rPr>
      </w:pPr>
      <w:r>
        <w:rPr>
          <w:i/>
          <w:iCs/>
        </w:rPr>
        <w:t>Nb. La description du prototype est à la fin de ce document (une fois les technologies choisies).</w:t>
      </w:r>
    </w:p>
    <w:p w14:paraId="0014219D" w14:textId="77777777" w:rsidR="0060713E" w:rsidRDefault="0060713E" w:rsidP="00DE4408">
      <w:pPr>
        <w:rPr>
          <w:i/>
          <w:iCs/>
        </w:rPr>
      </w:pPr>
    </w:p>
    <w:p w14:paraId="038155DF" w14:textId="4E82E73E" w:rsidR="006C4B77" w:rsidRDefault="00E925E1" w:rsidP="00DE4408">
      <w:pPr>
        <w:rPr>
          <w:i/>
          <w:iCs/>
        </w:rPr>
      </w:pPr>
      <w:r>
        <w:rPr>
          <w:i/>
          <w:iCs/>
        </w:rPr>
        <w:t xml:space="preserve">RAPPEL : </w:t>
      </w:r>
      <w:r w:rsidR="00D55023">
        <w:rPr>
          <w:i/>
          <w:iCs/>
        </w:rPr>
        <w:t>Venez discuter avec moi de votre idée de projet</w:t>
      </w:r>
      <w:r w:rsidR="006C4B77">
        <w:rPr>
          <w:i/>
          <w:iCs/>
        </w:rPr>
        <w:t xml:space="preserve"> </w:t>
      </w:r>
      <w:r w:rsidR="0060713E">
        <w:rPr>
          <w:i/>
          <w:iCs/>
        </w:rPr>
        <w:t xml:space="preserve">(si ce n’est pas déjà fait) </w:t>
      </w:r>
      <w:r w:rsidR="00D55023">
        <w:rPr>
          <w:i/>
          <w:iCs/>
        </w:rPr>
        <w:t xml:space="preserve">pour </w:t>
      </w:r>
      <w:r w:rsidR="0060713E">
        <w:rPr>
          <w:i/>
          <w:iCs/>
        </w:rPr>
        <w:t xml:space="preserve">valider qu’il est suffisant, réaliste, et qu’il contient bien </w:t>
      </w:r>
      <w:r>
        <w:rPr>
          <w:i/>
          <w:iCs/>
        </w:rPr>
        <w:t xml:space="preserve">au moins </w:t>
      </w:r>
      <w:r w:rsidR="0060713E">
        <w:rPr>
          <w:i/>
          <w:iCs/>
        </w:rPr>
        <w:t>une nouvelle technologie.</w:t>
      </w:r>
    </w:p>
    <w:p w14:paraId="1B1829A2" w14:textId="77777777" w:rsidR="00E925E1" w:rsidRPr="00E925E1" w:rsidRDefault="00E925E1" w:rsidP="00DE4408"/>
    <w:p w14:paraId="4CF6F33D" w14:textId="77777777" w:rsidR="0060713E" w:rsidRDefault="0060713E" w:rsidP="00DE4408">
      <w:pPr>
        <w:sectPr w:rsidR="0060713E" w:rsidSect="0060713E">
          <w:headerReference w:type="default" r:id="rId8"/>
          <w:pgSz w:w="12240" w:h="20160" w:code="5"/>
          <w:pgMar w:top="1440" w:right="1440" w:bottom="1440" w:left="1440" w:header="709" w:footer="709" w:gutter="0"/>
          <w:cols w:space="708"/>
          <w:docGrid w:linePitch="360"/>
        </w:sectPr>
      </w:pPr>
    </w:p>
    <w:p w14:paraId="56FBC723" w14:textId="77777777" w:rsidR="003A5EA7" w:rsidRDefault="003A5EA7" w:rsidP="00331B54">
      <w:pPr>
        <w:pStyle w:val="Titre1"/>
      </w:pPr>
      <w:r w:rsidRPr="003A5EA7">
        <w:lastRenderedPageBreak/>
        <w:t xml:space="preserve">Technologies </w:t>
      </w:r>
      <w:r w:rsidRPr="00587552">
        <w:t>candidates</w:t>
      </w:r>
    </w:p>
    <w:p w14:paraId="14137E28" w14:textId="77777777" w:rsidR="001D7882" w:rsidRPr="006B3C30" w:rsidRDefault="00BB6121" w:rsidP="00BB6121">
      <w:r w:rsidRPr="006B3C30">
        <w:t xml:space="preserve">Ci-dessous, </w:t>
      </w:r>
      <w:r w:rsidR="001B1394" w:rsidRPr="006B3C30">
        <w:t xml:space="preserve">on veut </w:t>
      </w:r>
      <w:r w:rsidR="0035655E" w:rsidRPr="006B3C30">
        <w:t>lister les</w:t>
      </w:r>
      <w:r w:rsidRPr="006B3C30">
        <w:t xml:space="preserve"> technologies </w:t>
      </w:r>
      <w:r w:rsidR="0035655E" w:rsidRPr="006B3C30">
        <w:t xml:space="preserve">qui </w:t>
      </w:r>
      <w:r w:rsidRPr="006B3C30">
        <w:t>pourraient convenir au besoin</w:t>
      </w:r>
      <w:r w:rsidR="003F51B3" w:rsidRPr="006B3C30">
        <w:t xml:space="preserve"> précédent</w:t>
      </w:r>
      <w:r w:rsidR="001D7882" w:rsidRPr="006B3C30">
        <w:t xml:space="preserve">, </w:t>
      </w:r>
      <w:r w:rsidR="000703D0" w:rsidRPr="006B3C30">
        <w:t>organisées</w:t>
      </w:r>
      <w:r w:rsidR="0035655E" w:rsidRPr="006B3C30">
        <w:t xml:space="preserve"> sel</w:t>
      </w:r>
      <w:r w:rsidRPr="006B3C30">
        <w:t>on leur catégorie</w:t>
      </w:r>
      <w:r w:rsidR="001D7882" w:rsidRPr="006B3C30">
        <w:t>.</w:t>
      </w:r>
      <w:r w:rsidR="001D7882" w:rsidRPr="006B3C30">
        <w:br/>
        <w:t xml:space="preserve">Vous pouvez indiquer « aucun » s’il n’est pas nécessaire de </w:t>
      </w:r>
      <w:r w:rsidR="003F51B3" w:rsidRPr="006B3C30">
        <w:t>préciser</w:t>
      </w:r>
      <w:r w:rsidR="001D7882" w:rsidRPr="006B3C30">
        <w:t xml:space="preserve"> </w:t>
      </w:r>
      <w:r w:rsidR="003F51B3" w:rsidRPr="006B3C30">
        <w:t>le choix d’une</w:t>
      </w:r>
      <w:r w:rsidR="001D7882" w:rsidRPr="006B3C30">
        <w:t xml:space="preserve"> technologie </w:t>
      </w:r>
      <w:r w:rsidR="00FF7D9D" w:rsidRPr="006B3C30">
        <w:t>pour un</w:t>
      </w:r>
      <w:r w:rsidR="00663F79" w:rsidRPr="006B3C30">
        <w:t xml:space="preserve">e catégorie </w:t>
      </w:r>
      <w:r w:rsidR="00FF7D9D" w:rsidRPr="006B3C30">
        <w:t>donné</w:t>
      </w:r>
      <w:r w:rsidR="001B1394" w:rsidRPr="006B3C30">
        <w:t>e</w:t>
      </w:r>
      <w:r w:rsidR="001D7882" w:rsidRPr="006B3C30">
        <w:t>.</w:t>
      </w:r>
    </w:p>
    <w:p w14:paraId="4ADB8259" w14:textId="77777777" w:rsidR="001A3BAF" w:rsidRPr="006B3C30" w:rsidRDefault="001A3BAF" w:rsidP="00BB6121">
      <w:r w:rsidRPr="006B3C30">
        <w:t xml:space="preserve">Pour chaque catégorie, vous devez remplir le tableau suivant en </w:t>
      </w:r>
      <w:r w:rsidR="00663F79" w:rsidRPr="006B3C30">
        <w:t>cherchant</w:t>
      </w:r>
      <w:r w:rsidRPr="006B3C30">
        <w:t xml:space="preserve"> et documentant quelles technologies seraient des candidates potentielles afin de répondre au </w:t>
      </w:r>
      <w:r w:rsidR="00663F79" w:rsidRPr="006B3C30">
        <w:t>besoin</w:t>
      </w:r>
      <w:r w:rsidR="000703D0" w:rsidRPr="006B3C30">
        <w:t xml:space="preserve"> du client</w:t>
      </w:r>
      <w:r w:rsidR="00663F79" w:rsidRPr="006B3C30">
        <w:t>.</w:t>
      </w:r>
      <w:r w:rsidR="001B1394" w:rsidRPr="006B3C30">
        <w:br/>
      </w:r>
      <w:r w:rsidR="006B3C30">
        <w:rPr>
          <w:i/>
          <w:iCs/>
        </w:rPr>
        <w:t xml:space="preserve">Conseil : </w:t>
      </w:r>
      <w:r w:rsidR="001B1394" w:rsidRPr="006B3C30">
        <w:rPr>
          <w:i/>
          <w:iCs/>
        </w:rPr>
        <w:t>Mieux vaut proposer plus de technologies que moins, on fera le choix des technologies les plus adaptées plus tard, une fois toutes les options sur la table.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FB25B7" w:rsidRPr="003A5EA7" w14:paraId="016CDB0A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224648D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2932555B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0B015FA0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4EBE2F40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0703D0">
              <w:t>incertitudes</w:t>
            </w:r>
          </w:p>
        </w:tc>
        <w:tc>
          <w:tcPr>
            <w:tcW w:w="833" w:type="pct"/>
          </w:tcPr>
          <w:p w14:paraId="712797F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16FCF5C2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FB25B7" w:rsidRPr="003A5EA7" w14:paraId="070BF8B3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1BADA7" w14:textId="77777777" w:rsidR="001A3BAF" w:rsidRPr="003A5EA7" w:rsidRDefault="00663F79" w:rsidP="00587E38">
            <w:pPr>
              <w:spacing w:line="259" w:lineRule="auto"/>
            </w:pPr>
            <w:r>
              <w:t>Le nom de la technologie</w:t>
            </w:r>
          </w:p>
        </w:tc>
        <w:tc>
          <w:tcPr>
            <w:tcW w:w="833" w:type="pct"/>
          </w:tcPr>
          <w:p w14:paraId="68E1C126" w14:textId="77777777" w:rsidR="001A3BAF" w:rsidRPr="003A5EA7" w:rsidRDefault="00663F79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court résumé de ce que ça fait</w:t>
            </w:r>
            <w:r w:rsidR="00532E96">
              <w:t xml:space="preserve"> (dans le cadre du besoin ci-haut).</w:t>
            </w:r>
          </w:p>
        </w:tc>
        <w:tc>
          <w:tcPr>
            <w:tcW w:w="834" w:type="pct"/>
          </w:tcPr>
          <w:p w14:paraId="37BBC02C" w14:textId="77777777" w:rsidR="001A3BAF" w:rsidRDefault="00663F79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Quel</w:t>
            </w:r>
            <w:r w:rsidR="00FB25B7">
              <w:t>le</w:t>
            </w:r>
            <w:r>
              <w:t xml:space="preserve">s sont les </w:t>
            </w:r>
            <w:r w:rsidR="00FB25B7">
              <w:t>forces</w:t>
            </w:r>
            <w:r>
              <w:t xml:space="preserve"> de cette technologie?</w:t>
            </w:r>
          </w:p>
          <w:p w14:paraId="38C82B01" w14:textId="77777777" w:rsidR="00663F79" w:rsidRDefault="00532E96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Facilité d’apprentissage</w:t>
            </w:r>
          </w:p>
          <w:p w14:paraId="7226A917" w14:textId="77777777" w:rsidR="00663F79" w:rsidRDefault="00663F79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Bonne documentation</w:t>
            </w:r>
          </w:p>
          <w:p w14:paraId="5031CE7E" w14:textId="77777777" w:rsidR="00C91CC4" w:rsidRDefault="00663F79" w:rsidP="00C91CC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Très populaire</w:t>
            </w:r>
            <w:r w:rsidR="00C91CC4">
              <w:t>, établie depuis longtemps</w:t>
            </w:r>
          </w:p>
          <w:p w14:paraId="21CB8A6C" w14:textId="77777777" w:rsidR="00663F79" w:rsidRPr="003A5EA7" w:rsidRDefault="00663F79" w:rsidP="00C91CC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Etc…</w:t>
            </w:r>
          </w:p>
        </w:tc>
        <w:tc>
          <w:tcPr>
            <w:tcW w:w="833" w:type="pct"/>
          </w:tcPr>
          <w:p w14:paraId="188A1220" w14:textId="77777777" w:rsidR="001A3BAF" w:rsidRDefault="00FB25B7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Quelles sont les faiblesses de cette technologie?</w:t>
            </w:r>
          </w:p>
          <w:p w14:paraId="03E614A5" w14:textId="77777777" w:rsidR="00C91CC4" w:rsidRDefault="00C91CC4" w:rsidP="00C91CC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Faible performance</w:t>
            </w:r>
          </w:p>
          <w:p w14:paraId="2CB2A834" w14:textId="77777777" w:rsidR="00FB25B7" w:rsidRDefault="00FB25B7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Coût</w:t>
            </w:r>
            <w:r w:rsidR="000703D0">
              <w:t xml:space="preserve"> ou licence</w:t>
            </w:r>
          </w:p>
          <w:p w14:paraId="5CEB9773" w14:textId="77777777" w:rsidR="00C91CC4" w:rsidRDefault="00FB25B7" w:rsidP="00C91CC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Courbe d’apprentissage</w:t>
            </w:r>
          </w:p>
          <w:p w14:paraId="551DF855" w14:textId="77777777" w:rsidR="00FB25B7" w:rsidRDefault="00532E96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Peu d’exemples connus</w:t>
            </w:r>
          </w:p>
          <w:p w14:paraId="79CCC1BF" w14:textId="77777777" w:rsidR="00532E96" w:rsidRPr="003A5EA7" w:rsidRDefault="00532E96" w:rsidP="004140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Etc…</w:t>
            </w:r>
          </w:p>
        </w:tc>
        <w:tc>
          <w:tcPr>
            <w:tcW w:w="833" w:type="pct"/>
          </w:tcPr>
          <w:p w14:paraId="3F31B9AB" w14:textId="77777777" w:rsidR="001A3BAF" w:rsidRPr="003A5EA7" w:rsidRDefault="00532E96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Listez les sites, articles ou vidéos qui vous ont aidés à comprendre la technologie. Des exemples de projets similaires sont aussi très utiles.</w:t>
            </w:r>
          </w:p>
        </w:tc>
        <w:tc>
          <w:tcPr>
            <w:tcW w:w="834" w:type="pct"/>
          </w:tcPr>
          <w:p w14:paraId="71ACA391" w14:textId="77777777" w:rsidR="001A3BAF" w:rsidRPr="003A5EA7" w:rsidRDefault="00C91CC4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Écrivez</w:t>
            </w:r>
            <w:r w:rsidR="00532E96">
              <w:t xml:space="preserve"> </w:t>
            </w:r>
            <w:r>
              <w:t>une ou deux</w:t>
            </w:r>
            <w:r w:rsidR="00532E96">
              <w:t xml:space="preserve"> phrases qui indiquent si vous pensez que cette technologie serait adéquate</w:t>
            </w:r>
            <w:r>
              <w:t xml:space="preserve"> ou non au besoin,</w:t>
            </w:r>
            <w:r w:rsidR="00532E96">
              <w:t xml:space="preserve"> et pourquoi.</w:t>
            </w:r>
          </w:p>
        </w:tc>
      </w:tr>
      <w:tr w:rsidR="00587552" w:rsidRPr="003A5EA7" w14:paraId="16CE4A31" w14:textId="77777777" w:rsidTr="00587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50AACA" w14:textId="77777777" w:rsidR="00587552" w:rsidRDefault="00587552" w:rsidP="00E04B5A">
            <w:pPr>
              <w:rPr>
                <w:b w:val="0"/>
                <w:bCs w:val="0"/>
              </w:rPr>
            </w:pPr>
            <w:r>
              <w:t xml:space="preserve">Ce tableau </w:t>
            </w:r>
            <w:r w:rsidR="00BB2AB2">
              <w:t>n’est qu’</w:t>
            </w:r>
            <w:r>
              <w:t>un exemple, n’inscrivez rien ici, utilisez plutôt les tableaux des catégories</w:t>
            </w:r>
            <w:r w:rsidR="001B1394">
              <w:t xml:space="preserve"> spécifiques</w:t>
            </w:r>
            <w:r w:rsidR="00E04B5A">
              <w:t xml:space="preserve"> dans les prochaines pages :</w:t>
            </w:r>
          </w:p>
          <w:p w14:paraId="3EB4F753" w14:textId="287398EA" w:rsidR="00E04B5A" w:rsidRDefault="00E04B5A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r>
              <w:fldChar w:fldCharType="begin"/>
            </w:r>
            <w:r>
              <w:instrText xml:space="preserve"> TOC \o "2-2" \h \z </w:instrText>
            </w:r>
            <w:r>
              <w:fldChar w:fldCharType="separate"/>
            </w:r>
            <w:hyperlink w:anchor="_Toc144118370" w:history="1">
              <w:r w:rsidRPr="002B1280">
                <w:rPr>
                  <w:rStyle w:val="Lienhypertexte"/>
                  <w:noProof/>
                </w:rPr>
                <w:t>Plateformes de déploiement (matériel, logiciels, services cloud, etc.)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_Toc144118370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F811361" w14:textId="447404C0" w:rsidR="00E04B5A" w:rsidRDefault="00AB1A38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hyperlink w:anchor="_Toc144118371" w:history="1">
              <w:r w:rsidR="00E04B5A" w:rsidRPr="002B1280">
                <w:rPr>
                  <w:rStyle w:val="Lienhypertexte"/>
                  <w:noProof/>
                </w:rPr>
                <w:t>Sources de données (bases de données, API web ou locale, etc.)</w:t>
              </w:r>
              <w:r w:rsidR="00E04B5A">
                <w:rPr>
                  <w:noProof/>
                  <w:webHidden/>
                </w:rPr>
                <w:tab/>
              </w:r>
              <w:r w:rsidR="00E04B5A">
                <w:rPr>
                  <w:noProof/>
                  <w:webHidden/>
                </w:rPr>
                <w:fldChar w:fldCharType="begin"/>
              </w:r>
              <w:r w:rsidR="00E04B5A">
                <w:rPr>
                  <w:noProof/>
                  <w:webHidden/>
                </w:rPr>
                <w:instrText xml:space="preserve"> PAGEREF _Toc144118371 \h </w:instrText>
              </w:r>
              <w:r w:rsidR="00E04B5A">
                <w:rPr>
                  <w:noProof/>
                  <w:webHidden/>
                </w:rPr>
              </w:r>
              <w:r w:rsidR="00E04B5A"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3</w:t>
              </w:r>
              <w:r w:rsidR="00E04B5A">
                <w:rPr>
                  <w:noProof/>
                  <w:webHidden/>
                </w:rPr>
                <w:fldChar w:fldCharType="end"/>
              </w:r>
            </w:hyperlink>
          </w:p>
          <w:p w14:paraId="55D13D1D" w14:textId="0B1B64F7" w:rsidR="00E04B5A" w:rsidRDefault="00AB1A38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hyperlink w:anchor="_Toc144118372" w:history="1">
              <w:r w:rsidR="00E04B5A" w:rsidRPr="002B1280">
                <w:rPr>
                  <w:rStyle w:val="Lienhypertexte"/>
                  <w:noProof/>
                </w:rPr>
                <w:t xml:space="preserve">Langages, librairies et </w:t>
              </w:r>
              <w:r w:rsidR="00E04B5A" w:rsidRPr="002B1280">
                <w:rPr>
                  <w:rStyle w:val="Lienhypertexte"/>
                  <w:i/>
                  <w:iCs/>
                  <w:noProof/>
                </w:rPr>
                <w:t>frameworks</w:t>
              </w:r>
              <w:r w:rsidR="00E04B5A">
                <w:rPr>
                  <w:noProof/>
                  <w:webHidden/>
                </w:rPr>
                <w:tab/>
              </w:r>
              <w:r w:rsidR="00E04B5A">
                <w:rPr>
                  <w:noProof/>
                  <w:webHidden/>
                </w:rPr>
                <w:fldChar w:fldCharType="begin"/>
              </w:r>
              <w:r w:rsidR="00E04B5A">
                <w:rPr>
                  <w:noProof/>
                  <w:webHidden/>
                </w:rPr>
                <w:instrText xml:space="preserve"> PAGEREF _Toc144118372 \h </w:instrText>
              </w:r>
              <w:r w:rsidR="00E04B5A">
                <w:rPr>
                  <w:noProof/>
                  <w:webHidden/>
                </w:rPr>
              </w:r>
              <w:r w:rsidR="00E04B5A"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3</w:t>
              </w:r>
              <w:r w:rsidR="00E04B5A">
                <w:rPr>
                  <w:noProof/>
                  <w:webHidden/>
                </w:rPr>
                <w:fldChar w:fldCharType="end"/>
              </w:r>
            </w:hyperlink>
          </w:p>
          <w:p w14:paraId="5722694F" w14:textId="0417B7F4" w:rsidR="00E04B5A" w:rsidRDefault="00AB1A38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hyperlink w:anchor="_Toc144118373" w:history="1">
              <w:r w:rsidR="00E04B5A" w:rsidRPr="002B1280">
                <w:rPr>
                  <w:rStyle w:val="Lienhypertexte"/>
                  <w:noProof/>
                </w:rPr>
                <w:t>Environnement de développement</w:t>
              </w:r>
              <w:r w:rsidR="00E04B5A">
                <w:rPr>
                  <w:noProof/>
                  <w:webHidden/>
                </w:rPr>
                <w:tab/>
              </w:r>
              <w:r w:rsidR="00E04B5A">
                <w:rPr>
                  <w:noProof/>
                  <w:webHidden/>
                </w:rPr>
                <w:fldChar w:fldCharType="begin"/>
              </w:r>
              <w:r w:rsidR="00E04B5A">
                <w:rPr>
                  <w:noProof/>
                  <w:webHidden/>
                </w:rPr>
                <w:instrText xml:space="preserve"> PAGEREF _Toc144118373 \h </w:instrText>
              </w:r>
              <w:r w:rsidR="00E04B5A">
                <w:rPr>
                  <w:noProof/>
                  <w:webHidden/>
                </w:rPr>
              </w:r>
              <w:r w:rsidR="00E04B5A"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3</w:t>
              </w:r>
              <w:r w:rsidR="00E04B5A">
                <w:rPr>
                  <w:noProof/>
                  <w:webHidden/>
                </w:rPr>
                <w:fldChar w:fldCharType="end"/>
              </w:r>
            </w:hyperlink>
          </w:p>
          <w:p w14:paraId="5E2EEB7E" w14:textId="45E0914A" w:rsidR="00E04B5A" w:rsidRDefault="00AB1A38" w:rsidP="00E04B5A">
            <w:pPr>
              <w:pStyle w:val="TM2"/>
              <w:tabs>
                <w:tab w:val="clear" w:pos="7263"/>
                <w:tab w:val="right" w:pos="6838"/>
              </w:tabs>
              <w:spacing w:after="0"/>
              <w:rPr>
                <w:rFonts w:eastAsiaTheme="minorEastAsia"/>
                <w:noProof/>
                <w:lang w:eastAsia="fr-CA"/>
              </w:rPr>
            </w:pPr>
            <w:hyperlink w:anchor="_Toc144118374" w:history="1">
              <w:r w:rsidR="00E04B5A" w:rsidRPr="002B1280">
                <w:rPr>
                  <w:rStyle w:val="Lienhypertexte"/>
                  <w:noProof/>
                </w:rPr>
                <w:t>Autres technologies</w:t>
              </w:r>
              <w:r w:rsidR="00E04B5A">
                <w:rPr>
                  <w:noProof/>
                  <w:webHidden/>
                </w:rPr>
                <w:tab/>
              </w:r>
              <w:r w:rsidR="00E04B5A">
                <w:rPr>
                  <w:noProof/>
                  <w:webHidden/>
                </w:rPr>
                <w:fldChar w:fldCharType="begin"/>
              </w:r>
              <w:r w:rsidR="00E04B5A">
                <w:rPr>
                  <w:noProof/>
                  <w:webHidden/>
                </w:rPr>
                <w:instrText xml:space="preserve"> PAGEREF _Toc144118374 \h </w:instrText>
              </w:r>
              <w:r w:rsidR="00E04B5A">
                <w:rPr>
                  <w:noProof/>
                  <w:webHidden/>
                </w:rPr>
              </w:r>
              <w:r w:rsidR="00E04B5A">
                <w:rPr>
                  <w:noProof/>
                  <w:webHidden/>
                </w:rPr>
                <w:fldChar w:fldCharType="separate"/>
              </w:r>
              <w:r w:rsidR="00E925E1">
                <w:rPr>
                  <w:noProof/>
                  <w:webHidden/>
                </w:rPr>
                <w:t>3</w:t>
              </w:r>
              <w:r w:rsidR="00E04B5A">
                <w:rPr>
                  <w:noProof/>
                  <w:webHidden/>
                </w:rPr>
                <w:fldChar w:fldCharType="end"/>
              </w:r>
            </w:hyperlink>
          </w:p>
          <w:p w14:paraId="490D1AE9" w14:textId="77777777" w:rsidR="00E04B5A" w:rsidRDefault="00E04B5A" w:rsidP="00E04B5A">
            <w:r>
              <w:fldChar w:fldCharType="end"/>
            </w:r>
          </w:p>
        </w:tc>
      </w:tr>
    </w:tbl>
    <w:p w14:paraId="030102B6" w14:textId="77777777" w:rsidR="001D7882" w:rsidRPr="00BB6121" w:rsidRDefault="001D7882" w:rsidP="00BB6121"/>
    <w:p w14:paraId="58D1A97A" w14:textId="77777777" w:rsidR="003A5EA7" w:rsidRDefault="00BB6121" w:rsidP="001B1394">
      <w:pPr>
        <w:pStyle w:val="Titre2"/>
      </w:pPr>
      <w:bookmarkStart w:id="2" w:name="_Toc144118370"/>
      <w:r>
        <w:t>Plateformes de déploiement (matériel</w:t>
      </w:r>
      <w:r w:rsidR="003F51B3">
        <w:t xml:space="preserve">, logiciels, </w:t>
      </w:r>
      <w:r>
        <w:t>services cloud</w:t>
      </w:r>
      <w:r w:rsidR="003F51B3">
        <w:t>, etc.</w:t>
      </w:r>
      <w:r>
        <w:t>)</w:t>
      </w:r>
      <w:bookmarkEnd w:id="2"/>
    </w:p>
    <w:p w14:paraId="7E5F9159" w14:textId="77777777" w:rsidR="001A3BAF" w:rsidRDefault="001D7882" w:rsidP="001D7882">
      <w:r>
        <w:t>Quelle sorte de matériel ou quelles alternatives (services web, virtualisation, etc.) sont nécessaires pour répondre au besoin?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1A9E3A61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35806FB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5310AA9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416C5F48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7590287E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366E53B9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418EB40D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1E38665A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332650B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7F5B2D9C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67F1B8F9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3F5219AD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4BAFC6EE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316F846F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BB3DDE" w14:textId="77777777" w:rsidR="001D7882" w:rsidRDefault="001D7882" w:rsidP="001D7882"/>
    <w:p w14:paraId="4E41702C" w14:textId="77777777" w:rsidR="003F51B3" w:rsidRDefault="003F51B3" w:rsidP="001B1394">
      <w:pPr>
        <w:pStyle w:val="Titre2"/>
      </w:pPr>
      <w:bookmarkStart w:id="3" w:name="_Toc144118371"/>
      <w:r>
        <w:lastRenderedPageBreak/>
        <w:t>Sources de données (bases de données, API web</w:t>
      </w:r>
      <w:r w:rsidR="00BB2AB2">
        <w:t xml:space="preserve"> ou locale</w:t>
      </w:r>
      <w:r>
        <w:t>, etc.)</w:t>
      </w:r>
      <w:bookmarkEnd w:id="3"/>
    </w:p>
    <w:p w14:paraId="3F793202" w14:textId="77777777" w:rsidR="003F51B3" w:rsidRDefault="003F51B3" w:rsidP="003F51B3">
      <w:r>
        <w:t>Si l’application aura besoin de conserver ou d’obtenir des données</w:t>
      </w:r>
      <w:r w:rsidR="002F18E6">
        <w:t xml:space="preserve"> d’une </w:t>
      </w:r>
      <w:r w:rsidR="00BB2AB2">
        <w:t xml:space="preserve">DB ou d’une </w:t>
      </w:r>
      <w:r w:rsidR="002F18E6">
        <w:t>API</w:t>
      </w:r>
      <w:r>
        <w:t>, quelles technologies ou services pourraient les fournir?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621F4160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7805164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00BF3AEE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43446885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326A88AA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3C09B89A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5BFBB36D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7F3CD35D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41BE57A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1D3F5EDA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23268965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871A403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5AADC308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571FEFBC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858F58" w14:textId="77777777" w:rsidR="001B1394" w:rsidRPr="001B1394" w:rsidRDefault="001B1394" w:rsidP="001B1394"/>
    <w:p w14:paraId="2DD906D9" w14:textId="77777777" w:rsidR="001D7882" w:rsidRDefault="001D7882" w:rsidP="001B1394">
      <w:pPr>
        <w:pStyle w:val="Titre2"/>
      </w:pPr>
      <w:bookmarkStart w:id="4" w:name="_Toc144118372"/>
      <w:r>
        <w:t>Langages</w:t>
      </w:r>
      <w:r w:rsidR="001A3BAF">
        <w:t xml:space="preserve">, </w:t>
      </w:r>
      <w:r>
        <w:t>librairies</w:t>
      </w:r>
      <w:r w:rsidR="001A3BAF">
        <w:t xml:space="preserve"> et </w:t>
      </w:r>
      <w:proofErr w:type="spellStart"/>
      <w:r w:rsidR="001A3BAF" w:rsidRPr="001A3BAF">
        <w:rPr>
          <w:i/>
          <w:iCs/>
        </w:rPr>
        <w:t>frameworks</w:t>
      </w:r>
      <w:bookmarkEnd w:id="4"/>
      <w:proofErr w:type="spellEnd"/>
    </w:p>
    <w:p w14:paraId="79E8918A" w14:textId="77777777" w:rsidR="001D7882" w:rsidRPr="00BB2AB2" w:rsidRDefault="001D7882" w:rsidP="001D7882">
      <w:pPr>
        <w:rPr>
          <w:i/>
          <w:iCs/>
        </w:rPr>
      </w:pPr>
      <w:r>
        <w:t xml:space="preserve">Quels langages de programmation et quelles librairies </w:t>
      </w:r>
      <w:r w:rsidR="001A3BAF">
        <w:t xml:space="preserve">ou </w:t>
      </w:r>
      <w:proofErr w:type="spellStart"/>
      <w:r w:rsidR="001A3BAF" w:rsidRPr="001A3BAF">
        <w:rPr>
          <w:i/>
          <w:iCs/>
        </w:rPr>
        <w:t>frameworks</w:t>
      </w:r>
      <w:proofErr w:type="spellEnd"/>
      <w:r w:rsidR="001A3BAF">
        <w:t xml:space="preserve"> </w:t>
      </w:r>
      <w:r w:rsidR="003F51B3">
        <w:t xml:space="preserve">de ces langages </w:t>
      </w:r>
      <w:r>
        <w:t>pourraient répondre au besoin?</w:t>
      </w:r>
      <w:r w:rsidR="00BB2AB2">
        <w:br/>
      </w:r>
      <w:r w:rsidR="00BB2AB2">
        <w:rPr>
          <w:i/>
          <w:iCs/>
        </w:rPr>
        <w:t>Conseil</w:t>
      </w:r>
      <w:r w:rsidR="00BB2AB2" w:rsidRPr="00BB2AB2">
        <w:rPr>
          <w:i/>
          <w:iCs/>
        </w:rPr>
        <w:t> : Le choix des librairies</w:t>
      </w:r>
      <w:r w:rsidR="00E04B5A">
        <w:rPr>
          <w:i/>
          <w:iCs/>
        </w:rPr>
        <w:t xml:space="preserve"> ou </w:t>
      </w:r>
      <w:proofErr w:type="spellStart"/>
      <w:r w:rsidR="00BB2AB2" w:rsidRPr="00BB2AB2">
        <w:rPr>
          <w:i/>
          <w:iCs/>
        </w:rPr>
        <w:t>frameworks</w:t>
      </w:r>
      <w:proofErr w:type="spellEnd"/>
      <w:r w:rsidR="00BB2AB2" w:rsidRPr="00BB2AB2">
        <w:rPr>
          <w:i/>
          <w:iCs/>
        </w:rPr>
        <w:t xml:space="preserve"> est souvent plus important que le choix du langage lui-même, donc </w:t>
      </w:r>
      <w:r w:rsidR="00BB2AB2">
        <w:rPr>
          <w:i/>
          <w:iCs/>
        </w:rPr>
        <w:t>mieux vaut commencer</w:t>
      </w:r>
      <w:r w:rsidR="00BB2AB2" w:rsidRPr="00BB2AB2">
        <w:rPr>
          <w:i/>
          <w:iCs/>
        </w:rPr>
        <w:t xml:space="preserve"> par là.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56CDF66C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A244BBF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0D7ADEE4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3DC59803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606573FE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2F1FCD5D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72162673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2D9C873F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67375C3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06797C3B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7D9F945C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6E0B7EB6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4A08FE88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56198F55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FD4DC8" w14:textId="77777777" w:rsidR="003F51B3" w:rsidRPr="001D7882" w:rsidRDefault="003F51B3" w:rsidP="001D7882"/>
    <w:p w14:paraId="589DDFF3" w14:textId="77777777" w:rsidR="00BB6121" w:rsidRDefault="00BB6121" w:rsidP="001B1394">
      <w:pPr>
        <w:pStyle w:val="Titre2"/>
      </w:pPr>
      <w:bookmarkStart w:id="5" w:name="_Toc144118373"/>
      <w:r>
        <w:t>Environnement de développement</w:t>
      </w:r>
      <w:bookmarkEnd w:id="5"/>
    </w:p>
    <w:p w14:paraId="3BA55581" w14:textId="77777777" w:rsidR="00FF7D9D" w:rsidRDefault="00FF7D9D" w:rsidP="00FF7D9D">
      <w:r>
        <w:t>Pour développer l</w:t>
      </w:r>
      <w:r w:rsidR="002F18E6">
        <w:t xml:space="preserve">e logiciel </w:t>
      </w:r>
      <w:r>
        <w:t>répondant au besoin, quel</w:t>
      </w:r>
      <w:r w:rsidR="003F51B3">
        <w:t>s</w:t>
      </w:r>
      <w:r>
        <w:t xml:space="preserve"> </w:t>
      </w:r>
      <w:r w:rsidR="003F51B3">
        <w:t>outils</w:t>
      </w:r>
      <w:r w:rsidR="0035655E">
        <w:t xml:space="preserve"> </w:t>
      </w:r>
      <w:r w:rsidR="001A3BAF">
        <w:t xml:space="preserve">ou processus </w:t>
      </w:r>
      <w:r w:rsidR="0035655E">
        <w:t>de développement serai</w:t>
      </w:r>
      <w:r w:rsidR="003F51B3">
        <w:t>en</w:t>
      </w:r>
      <w:r w:rsidR="0035655E">
        <w:t xml:space="preserve">t </w:t>
      </w:r>
      <w:r w:rsidR="003F51B3">
        <w:t>utiles</w:t>
      </w:r>
      <w:r w:rsidR="006B3C30">
        <w:t xml:space="preserve"> ou nécessaires</w:t>
      </w:r>
      <w:r w:rsidR="0035655E">
        <w:t>?</w:t>
      </w:r>
      <w:r w:rsidR="006B3C30">
        <w:br/>
      </w:r>
      <w:r w:rsidR="006B3C30" w:rsidRPr="006B3C30">
        <w:t>Certaines plateformes nécessitent parfois l’utilisation de logiciels spécifiques pour le développement d’application</w:t>
      </w:r>
      <w:r w:rsidR="00E04B5A">
        <w:t>s</w:t>
      </w:r>
      <w:r w:rsidR="006B3C30" w:rsidRPr="006B3C30">
        <w:t>; Si c’est le cas, il faut les identifier ici.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6832F61A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0CE02BD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0A4BF470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1EED361F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0D41F70A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36AF01D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72E577D4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21EC4988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618277A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67AF399A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4841B152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B3C719B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78DF007A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1E2238DD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CDB8AF" w14:textId="77777777" w:rsidR="00FF7D9D" w:rsidRPr="00FF7D9D" w:rsidRDefault="00FF7D9D" w:rsidP="00FF7D9D"/>
    <w:p w14:paraId="6F32AF9E" w14:textId="77777777" w:rsidR="00BB6121" w:rsidRPr="00BB6121" w:rsidRDefault="00FF7D9D" w:rsidP="001B1394">
      <w:pPr>
        <w:pStyle w:val="Titre2"/>
      </w:pPr>
      <w:bookmarkStart w:id="6" w:name="_Toc144118374"/>
      <w:r>
        <w:t>Autres technologies</w:t>
      </w:r>
      <w:bookmarkEnd w:id="6"/>
    </w:p>
    <w:p w14:paraId="06883A63" w14:textId="77777777" w:rsidR="00BB6121" w:rsidRDefault="003F51B3" w:rsidP="00BB6121">
      <w:r>
        <w:t>Y a-t-il d’autres catégories de technologies qui sont nécessaire</w:t>
      </w:r>
      <w:r w:rsidR="00EA4547">
        <w:t>s</w:t>
      </w:r>
      <w:r>
        <w:t xml:space="preserve"> </w:t>
      </w:r>
      <w:r w:rsidR="002F18E6">
        <w:t xml:space="preserve">ou utiles </w:t>
      </w:r>
      <w:r>
        <w:t>pour répondre au besoin?</w:t>
      </w:r>
      <w:r w:rsidR="00BB2AB2">
        <w:br/>
        <w:t xml:space="preserve">Par exemple, des </w:t>
      </w:r>
      <w:r w:rsidR="006B3C30">
        <w:t>logiciels ou applications existantes qui couvrent déjà la majorité des fonctionnalités répondant au besoin.</w:t>
      </w:r>
    </w:p>
    <w:tbl>
      <w:tblPr>
        <w:tblStyle w:val="TableauGrille4-Accentuation5"/>
        <w:tblW w:w="5000" w:type="pct"/>
        <w:tblLook w:val="04A0" w:firstRow="1" w:lastRow="0" w:firstColumn="1" w:lastColumn="0" w:noHBand="0" w:noVBand="1"/>
      </w:tblPr>
      <w:tblGrid>
        <w:gridCol w:w="2877"/>
        <w:gridCol w:w="2877"/>
        <w:gridCol w:w="2881"/>
        <w:gridCol w:w="2877"/>
        <w:gridCol w:w="2877"/>
        <w:gridCol w:w="2881"/>
      </w:tblGrid>
      <w:tr w:rsidR="001A3BAF" w:rsidRPr="003A5EA7" w14:paraId="1A766728" w14:textId="77777777" w:rsidTr="0058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3349BE4" w14:textId="77777777" w:rsidR="001A3BAF" w:rsidRPr="003A5EA7" w:rsidRDefault="001A3BAF" w:rsidP="00587E38">
            <w:pPr>
              <w:spacing w:line="259" w:lineRule="auto"/>
            </w:pPr>
            <w:r w:rsidRPr="003A5EA7">
              <w:t>Nom</w:t>
            </w:r>
            <w:r>
              <w:t xml:space="preserve"> de la technologie</w:t>
            </w:r>
          </w:p>
        </w:tc>
        <w:tc>
          <w:tcPr>
            <w:tcW w:w="833" w:type="pct"/>
          </w:tcPr>
          <w:p w14:paraId="044D4EF3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Description</w:t>
            </w:r>
            <w:r>
              <w:t xml:space="preserve"> sommaire</w:t>
            </w:r>
          </w:p>
        </w:tc>
        <w:tc>
          <w:tcPr>
            <w:tcW w:w="834" w:type="pct"/>
          </w:tcPr>
          <w:p w14:paraId="24DA80F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Avantages</w:t>
            </w:r>
          </w:p>
        </w:tc>
        <w:tc>
          <w:tcPr>
            <w:tcW w:w="833" w:type="pct"/>
          </w:tcPr>
          <w:p w14:paraId="6D916E05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Limitations</w:t>
            </w:r>
            <w:r>
              <w:t xml:space="preserve"> ou </w:t>
            </w:r>
            <w:r w:rsidR="002F18E6">
              <w:t>incertitudes</w:t>
            </w:r>
          </w:p>
        </w:tc>
        <w:tc>
          <w:tcPr>
            <w:tcW w:w="833" w:type="pct"/>
          </w:tcPr>
          <w:p w14:paraId="7F36B92A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Références et exemples</w:t>
            </w:r>
          </w:p>
        </w:tc>
        <w:tc>
          <w:tcPr>
            <w:tcW w:w="834" w:type="pct"/>
          </w:tcPr>
          <w:p w14:paraId="716A6A21" w14:textId="77777777" w:rsidR="001A3BAF" w:rsidRPr="003A5EA7" w:rsidRDefault="001A3BAF" w:rsidP="00587E3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EA7">
              <w:t>Analyse</w:t>
            </w:r>
            <w:r>
              <w:t xml:space="preserve"> (votre jugement)</w:t>
            </w:r>
          </w:p>
        </w:tc>
      </w:tr>
      <w:tr w:rsidR="001A3BAF" w:rsidRPr="003A5EA7" w14:paraId="7B700BF5" w14:textId="77777777" w:rsidTr="00587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B60240D" w14:textId="77777777" w:rsidR="001A3BAF" w:rsidRPr="003A5EA7" w:rsidRDefault="001A3BAF" w:rsidP="00587E38">
            <w:pPr>
              <w:spacing w:line="259" w:lineRule="auto"/>
            </w:pPr>
          </w:p>
        </w:tc>
        <w:tc>
          <w:tcPr>
            <w:tcW w:w="833" w:type="pct"/>
          </w:tcPr>
          <w:p w14:paraId="4253DB3E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260EAF2B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C62CFB4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15C6E005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098CD911" w14:textId="77777777" w:rsidR="001A3BAF" w:rsidRPr="003A5EA7" w:rsidRDefault="001A3BAF" w:rsidP="00587E3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87AB58" w14:textId="77777777" w:rsidR="006612A5" w:rsidRDefault="006612A5"/>
    <w:p w14:paraId="0FF70449" w14:textId="77777777" w:rsidR="00E925E1" w:rsidRDefault="00E925E1">
      <w:pPr>
        <w:sectPr w:rsidR="00E925E1" w:rsidSect="00414058">
          <w:pgSz w:w="20160" w:h="12240" w:orient="landscape" w:code="5"/>
          <w:pgMar w:top="1440" w:right="1440" w:bottom="1440" w:left="1440" w:header="709" w:footer="709" w:gutter="0"/>
          <w:cols w:space="708"/>
          <w:docGrid w:linePitch="360"/>
        </w:sectPr>
      </w:pPr>
    </w:p>
    <w:p w14:paraId="33C513D4" w14:textId="77777777" w:rsidR="00F461A3" w:rsidRDefault="00BC39BB" w:rsidP="00331B54">
      <w:pPr>
        <w:pStyle w:val="Titre1"/>
      </w:pPr>
      <w:r>
        <w:lastRenderedPageBreak/>
        <w:t>Choix</w:t>
      </w:r>
      <w:r w:rsidR="00F461A3">
        <w:t xml:space="preserve"> et justification des technologies</w:t>
      </w:r>
    </w:p>
    <w:p w14:paraId="2A968315" w14:textId="77777777" w:rsidR="00F461A3" w:rsidRPr="00D61047" w:rsidRDefault="00F461A3" w:rsidP="00F461A3">
      <w:pPr>
        <w:rPr>
          <w:i/>
          <w:iCs/>
        </w:rPr>
      </w:pPr>
      <w:r>
        <w:t>Indiquez ci-dessous quelles technologies vous avez décidé d’utiliser pour réaliser le projet décrit en haut.</w:t>
      </w:r>
      <w:r w:rsidR="00D61047">
        <w:br/>
      </w:r>
      <w:r w:rsidR="00BC39BB">
        <w:rPr>
          <w:i/>
          <w:iCs/>
        </w:rPr>
        <w:t xml:space="preserve">Note : </w:t>
      </w:r>
      <w:r w:rsidR="00D61047" w:rsidRPr="00D61047">
        <w:rPr>
          <w:i/>
          <w:iCs/>
        </w:rPr>
        <w:t>Il est possible que vous changiez d’avis lors de la mise à l’essai, et c’est tout à fait correct; Les choix fait ici sont</w:t>
      </w:r>
      <w:r w:rsidR="00D61047">
        <w:rPr>
          <w:i/>
          <w:iCs/>
        </w:rPr>
        <w:t xml:space="preserve"> seulement</w:t>
      </w:r>
      <w:r w:rsidR="00D61047" w:rsidRPr="00D61047">
        <w:rPr>
          <w:i/>
          <w:iCs/>
        </w:rPr>
        <w:t xml:space="preserve"> </w:t>
      </w:r>
      <w:r w:rsidR="00D61047">
        <w:rPr>
          <w:i/>
          <w:iCs/>
        </w:rPr>
        <w:t>provisoires.</w:t>
      </w:r>
    </w:p>
    <w:p w14:paraId="6B2F9903" w14:textId="2A94D040" w:rsidR="00F461A3" w:rsidRDefault="00F461A3" w:rsidP="00F461A3">
      <w:pPr>
        <w:pStyle w:val="Paragraphedeliste"/>
      </w:pPr>
      <w:r>
        <w:t>(</w:t>
      </w:r>
      <w:r w:rsidRPr="00BC39BB">
        <w:rPr>
          <w:highlight w:val="yellow"/>
        </w:rPr>
        <w:t>Quelle</w:t>
      </w:r>
      <w:r w:rsidR="00AB347E">
        <w:rPr>
          <w:highlight w:val="yellow"/>
        </w:rPr>
        <w:t>s</w:t>
      </w:r>
      <w:r w:rsidRPr="00BC39BB">
        <w:rPr>
          <w:highlight w:val="yellow"/>
        </w:rPr>
        <w:t xml:space="preserve"> technologie</w:t>
      </w:r>
      <w:r w:rsidR="00AB347E">
        <w:rPr>
          <w:highlight w:val="yellow"/>
        </w:rPr>
        <w:t>s utiliser</w:t>
      </w:r>
      <w:r w:rsidRPr="00BC39BB">
        <w:rPr>
          <w:highlight w:val="yellow"/>
        </w:rPr>
        <w:t xml:space="preserve"> et pourquoi?</w:t>
      </w:r>
      <w:r w:rsidR="00D61047" w:rsidRPr="00BC39BB">
        <w:rPr>
          <w:highlight w:val="yellow"/>
        </w:rPr>
        <w:t xml:space="preserve"> – </w:t>
      </w:r>
      <w:r w:rsidR="00AB347E">
        <w:rPr>
          <w:highlight w:val="yellow"/>
        </w:rPr>
        <w:t xml:space="preserve">en bref, </w:t>
      </w:r>
      <w:r w:rsidR="00D61047" w:rsidRPr="00BC39BB">
        <w:rPr>
          <w:highlight w:val="yellow"/>
        </w:rPr>
        <w:t xml:space="preserve">résumez </w:t>
      </w:r>
      <w:r w:rsidR="00AB347E">
        <w:rPr>
          <w:highlight w:val="yellow"/>
        </w:rPr>
        <w:t>ici</w:t>
      </w:r>
      <w:r w:rsidR="00817E8A">
        <w:rPr>
          <w:highlight w:val="yellow"/>
        </w:rPr>
        <w:t xml:space="preserve"> les technologies que vous avez choisies parmi celles-ci-dessus</w:t>
      </w:r>
      <w:r>
        <w:t>)</w:t>
      </w:r>
    </w:p>
    <w:p w14:paraId="1C0E06DF" w14:textId="77777777" w:rsidR="00D61047" w:rsidRPr="008E014F" w:rsidRDefault="00D61047" w:rsidP="00D61047"/>
    <w:p w14:paraId="612A5960" w14:textId="77777777" w:rsidR="00663F79" w:rsidRDefault="00663F79" w:rsidP="00331B54">
      <w:pPr>
        <w:pStyle w:val="Titre1"/>
      </w:pPr>
      <w:r>
        <w:t>Proposition de prototype</w:t>
      </w:r>
    </w:p>
    <w:p w14:paraId="30B392D7" w14:textId="0608510F" w:rsidR="00FB25B7" w:rsidRPr="008E014F" w:rsidRDefault="00663F79" w:rsidP="00663F79">
      <w:r w:rsidRPr="008E014F">
        <w:t xml:space="preserve">Afin de tester si ces technologies </w:t>
      </w:r>
      <w:r w:rsidR="00817E8A">
        <w:t>seront</w:t>
      </w:r>
      <w:r w:rsidRPr="008E014F">
        <w:t xml:space="preserve"> </w:t>
      </w:r>
      <w:r w:rsidR="00817E8A">
        <w:t>adaptées au développement du projet décrit en haut</w:t>
      </w:r>
      <w:r w:rsidRPr="008E014F">
        <w:t xml:space="preserve">, proposez un petit sous-ensemble du </w:t>
      </w:r>
      <w:r w:rsidR="008E014F">
        <w:t xml:space="preserve">projet </w:t>
      </w:r>
      <w:r w:rsidRPr="008E014F">
        <w:t>qui permettrai</w:t>
      </w:r>
      <w:r w:rsidR="002F18E6" w:rsidRPr="008E014F">
        <w:t>t</w:t>
      </w:r>
      <w:r w:rsidRPr="008E014F">
        <w:t xml:space="preserve"> de les </w:t>
      </w:r>
      <w:r w:rsidR="002F18E6" w:rsidRPr="008E014F">
        <w:t>mettre à l’essai</w:t>
      </w:r>
      <w:r w:rsidRPr="008E014F">
        <w:t>.</w:t>
      </w:r>
      <w:r w:rsidR="00FB25B7" w:rsidRPr="008E014F">
        <w:t xml:space="preserve"> Vous pouvez recommander de faire plus </w:t>
      </w:r>
      <w:r w:rsidR="00817E8A" w:rsidRPr="008E014F">
        <w:t xml:space="preserve">d’un prototype </w:t>
      </w:r>
      <w:r w:rsidR="00817E8A">
        <w:t xml:space="preserve">indépendant </w:t>
      </w:r>
      <w:r w:rsidR="00FB25B7" w:rsidRPr="008E014F">
        <w:t>s’il y a plusieurs nouvelles technologies très différentes à intégrer.</w:t>
      </w:r>
    </w:p>
    <w:p w14:paraId="74150936" w14:textId="77777777" w:rsidR="00663F79" w:rsidRPr="00FB25B7" w:rsidRDefault="00FB25B7" w:rsidP="00663F79">
      <w:pPr>
        <w:rPr>
          <w:i/>
          <w:iCs/>
        </w:rPr>
      </w:pPr>
      <w:r w:rsidRPr="00FB25B7">
        <w:rPr>
          <w:i/>
          <w:iCs/>
        </w:rPr>
        <w:t>Pour vous aider, demandez-vous q</w:t>
      </w:r>
      <w:r w:rsidR="00663F79" w:rsidRPr="00FB25B7">
        <w:rPr>
          <w:i/>
          <w:iCs/>
        </w:rPr>
        <w:t xml:space="preserve">uels sont les </w:t>
      </w:r>
      <w:r w:rsidRPr="00FB25B7">
        <w:rPr>
          <w:i/>
          <w:iCs/>
        </w:rPr>
        <w:t>aspects</w:t>
      </w:r>
      <w:r w:rsidR="00663F79" w:rsidRPr="00FB25B7">
        <w:rPr>
          <w:i/>
          <w:iCs/>
        </w:rPr>
        <w:t xml:space="preserve"> clés à expérimenter pour </w:t>
      </w:r>
      <w:r>
        <w:rPr>
          <w:i/>
          <w:iCs/>
        </w:rPr>
        <w:t>estimer</w:t>
      </w:r>
      <w:r w:rsidRPr="00FB25B7">
        <w:rPr>
          <w:i/>
          <w:iCs/>
        </w:rPr>
        <w:t xml:space="preserve"> si le choix de la technologie est </w:t>
      </w:r>
      <w:r w:rsidR="002F18E6">
        <w:rPr>
          <w:i/>
          <w:iCs/>
        </w:rPr>
        <w:t>adéquat</w:t>
      </w:r>
      <w:r w:rsidRPr="00FB25B7">
        <w:rPr>
          <w:i/>
          <w:iCs/>
        </w:rPr>
        <w:t>. Le prototype ne devrait prendre que quelques semaines à développer tout au plus (ou moins, si certaines technologies sont déjà maitrisées).</w:t>
      </w:r>
    </w:p>
    <w:p w14:paraId="660F44EA" w14:textId="7B3D4794" w:rsidR="00FB25B7" w:rsidRDefault="00FB25B7" w:rsidP="00663F79">
      <w:r>
        <w:t>(</w:t>
      </w:r>
      <w:r w:rsidR="00C419F8" w:rsidRPr="00BC39BB">
        <w:rPr>
          <w:highlight w:val="yellow"/>
        </w:rPr>
        <w:t>D</w:t>
      </w:r>
      <w:r w:rsidRPr="00BC39BB">
        <w:rPr>
          <w:highlight w:val="yellow"/>
        </w:rPr>
        <w:t xml:space="preserve">écrivez votre prototype </w:t>
      </w:r>
      <w:r w:rsidRPr="00AB1A38">
        <w:rPr>
          <w:highlight w:val="yellow"/>
        </w:rPr>
        <w:t>ici</w:t>
      </w:r>
      <w:r w:rsidR="00AB1A38" w:rsidRPr="00AB1A38">
        <w:rPr>
          <w:highlight w:val="yellow"/>
        </w:rPr>
        <w:t xml:space="preserve"> – 5 à 10 lignes – il doit être assez précis pour servir de base à l’évaluation</w:t>
      </w:r>
      <w:r>
        <w:t>)</w:t>
      </w:r>
    </w:p>
    <w:p w14:paraId="72D3BF37" w14:textId="77777777" w:rsidR="00FB25B7" w:rsidRDefault="00FB25B7" w:rsidP="00663F79"/>
    <w:p w14:paraId="6CA3354B" w14:textId="3C4921DF" w:rsidR="00AB1A38" w:rsidRDefault="00AB1A38" w:rsidP="00AB1A38">
      <w:pPr>
        <w:rPr>
          <w:i/>
          <w:iCs/>
        </w:rPr>
      </w:pPr>
      <w:r>
        <w:rPr>
          <w:i/>
          <w:iCs/>
        </w:rPr>
        <w:t xml:space="preserve">RAPPEL : </w:t>
      </w:r>
      <w:r>
        <w:rPr>
          <w:i/>
          <w:iCs/>
        </w:rPr>
        <w:t>Si ce n’est pas déjà fait, v</w:t>
      </w:r>
      <w:r>
        <w:rPr>
          <w:i/>
          <w:iCs/>
        </w:rPr>
        <w:t xml:space="preserve">enez discuter avec moi de </w:t>
      </w:r>
      <w:r>
        <w:rPr>
          <w:i/>
          <w:iCs/>
        </w:rPr>
        <w:t>votre proposition de prototype</w:t>
      </w:r>
      <w:r>
        <w:rPr>
          <w:i/>
          <w:iCs/>
        </w:rPr>
        <w:t xml:space="preserve"> pour valider qu’il est suffisant</w:t>
      </w:r>
      <w:r>
        <w:rPr>
          <w:i/>
          <w:iCs/>
        </w:rPr>
        <w:t xml:space="preserve"> et </w:t>
      </w:r>
      <w:r>
        <w:rPr>
          <w:i/>
          <w:iCs/>
        </w:rPr>
        <w:t>réaliste</w:t>
      </w:r>
      <w:r>
        <w:rPr>
          <w:i/>
          <w:iCs/>
        </w:rPr>
        <w:t xml:space="preserve"> (et donc permettra d’évaluer votre travail de manière juste).</w:t>
      </w:r>
    </w:p>
    <w:p w14:paraId="34098795" w14:textId="77777777" w:rsidR="00AB1A38" w:rsidRDefault="00AB1A38" w:rsidP="00663F79"/>
    <w:sectPr w:rsidR="00AB1A38" w:rsidSect="00E925E1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E7E3" w14:textId="77777777" w:rsidR="0069139A" w:rsidRDefault="0069139A" w:rsidP="003A5EA7">
      <w:pPr>
        <w:spacing w:after="0" w:line="240" w:lineRule="auto"/>
      </w:pPr>
      <w:r>
        <w:separator/>
      </w:r>
    </w:p>
  </w:endnote>
  <w:endnote w:type="continuationSeparator" w:id="0">
    <w:p w14:paraId="7C1180CC" w14:textId="77777777" w:rsidR="0069139A" w:rsidRDefault="0069139A" w:rsidP="003A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84A3" w14:textId="77777777" w:rsidR="0069139A" w:rsidRDefault="0069139A" w:rsidP="003A5EA7">
      <w:pPr>
        <w:spacing w:after="0" w:line="240" w:lineRule="auto"/>
      </w:pPr>
      <w:r>
        <w:separator/>
      </w:r>
    </w:p>
  </w:footnote>
  <w:footnote w:type="continuationSeparator" w:id="0">
    <w:p w14:paraId="1210F52E" w14:textId="77777777" w:rsidR="0069139A" w:rsidRDefault="0069139A" w:rsidP="003A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23EE" w14:textId="15106C91" w:rsidR="003A5EA7" w:rsidRDefault="007F7DC8" w:rsidP="00587552">
    <w:pPr>
      <w:pStyle w:val="En-tte"/>
      <w:tabs>
        <w:tab w:val="clear" w:pos="4320"/>
        <w:tab w:val="clear" w:pos="8640"/>
        <w:tab w:val="center" w:pos="8647"/>
        <w:tab w:val="right" w:pos="17280"/>
      </w:tabs>
    </w:pPr>
    <w:r>
      <w:t>Projet #</w:t>
    </w:r>
    <w:r w:rsidR="006C4B77">
      <w:t>2</w:t>
    </w:r>
    <w:r>
      <w:t> : A</w:t>
    </w:r>
    <w:r w:rsidR="003A5EA7">
      <w:t>nalyse</w:t>
    </w:r>
    <w:r>
      <w:t xml:space="preserve"> préliminaire</w:t>
    </w:r>
    <w:r w:rsidR="003A5EA7">
      <w:tab/>
      <w:t>420-556-AL</w:t>
    </w:r>
    <w:r w:rsidR="003A5EA7">
      <w:tab/>
      <w:t>Automne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3564"/>
    <w:multiLevelType w:val="hybridMultilevel"/>
    <w:tmpl w:val="071C0388"/>
    <w:lvl w:ilvl="0" w:tplc="387C3F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0D72"/>
    <w:multiLevelType w:val="hybridMultilevel"/>
    <w:tmpl w:val="A1467204"/>
    <w:lvl w:ilvl="0" w:tplc="A28C3E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E2886"/>
    <w:multiLevelType w:val="hybridMultilevel"/>
    <w:tmpl w:val="6CC42C9E"/>
    <w:lvl w:ilvl="0" w:tplc="FC3042E0">
      <w:start w:val="25"/>
      <w:numFmt w:val="bullet"/>
      <w:pStyle w:val="Paragraphedelist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38762">
    <w:abstractNumId w:val="1"/>
  </w:num>
  <w:num w:numId="2" w16cid:durableId="644238697">
    <w:abstractNumId w:val="2"/>
  </w:num>
  <w:num w:numId="3" w16cid:durableId="62037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9A"/>
    <w:rsid w:val="00001AB5"/>
    <w:rsid w:val="000703D0"/>
    <w:rsid w:val="0011033A"/>
    <w:rsid w:val="001A3BAF"/>
    <w:rsid w:val="001B1394"/>
    <w:rsid w:val="001D7882"/>
    <w:rsid w:val="001E30E2"/>
    <w:rsid w:val="002F18E6"/>
    <w:rsid w:val="003069A4"/>
    <w:rsid w:val="00331B54"/>
    <w:rsid w:val="0035655E"/>
    <w:rsid w:val="003A5EA7"/>
    <w:rsid w:val="003F51B3"/>
    <w:rsid w:val="00414058"/>
    <w:rsid w:val="00532E96"/>
    <w:rsid w:val="00587552"/>
    <w:rsid w:val="0060713E"/>
    <w:rsid w:val="006612A5"/>
    <w:rsid w:val="00663F79"/>
    <w:rsid w:val="0069139A"/>
    <w:rsid w:val="006B3C30"/>
    <w:rsid w:val="006C4B77"/>
    <w:rsid w:val="0073380D"/>
    <w:rsid w:val="007F7DC8"/>
    <w:rsid w:val="00817E8A"/>
    <w:rsid w:val="008E014F"/>
    <w:rsid w:val="00AB1A38"/>
    <w:rsid w:val="00AB347E"/>
    <w:rsid w:val="00BB2AB2"/>
    <w:rsid w:val="00BB6121"/>
    <w:rsid w:val="00BC39BB"/>
    <w:rsid w:val="00C419F8"/>
    <w:rsid w:val="00C91CC4"/>
    <w:rsid w:val="00D033CD"/>
    <w:rsid w:val="00D55023"/>
    <w:rsid w:val="00D61047"/>
    <w:rsid w:val="00DE4408"/>
    <w:rsid w:val="00E04B5A"/>
    <w:rsid w:val="00E925E1"/>
    <w:rsid w:val="00EA4547"/>
    <w:rsid w:val="00F461A3"/>
    <w:rsid w:val="00FB25B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81067B"/>
  <w15:chartTrackingRefBased/>
  <w15:docId w15:val="{DE137EE6-D554-406B-B9D0-6ED0D849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1B54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13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EA7"/>
  </w:style>
  <w:style w:type="paragraph" w:styleId="Pieddepage">
    <w:name w:val="footer"/>
    <w:basedOn w:val="Normal"/>
    <w:link w:val="PieddepageCar"/>
    <w:uiPriority w:val="99"/>
    <w:unhideWhenUsed/>
    <w:rsid w:val="003A5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EA7"/>
  </w:style>
  <w:style w:type="character" w:customStyle="1" w:styleId="Titre1Car">
    <w:name w:val="Titre 1 Car"/>
    <w:basedOn w:val="Policepardfaut"/>
    <w:link w:val="Titre1"/>
    <w:uiPriority w:val="9"/>
    <w:rsid w:val="0033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139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auGrille4-Accentuation5">
    <w:name w:val="Grid Table 4 Accent 5"/>
    <w:basedOn w:val="TableauNormal"/>
    <w:uiPriority w:val="49"/>
    <w:rsid w:val="001A3B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DE4408"/>
    <w:pPr>
      <w:numPr>
        <w:numId w:val="2"/>
      </w:numPr>
      <w:spacing w:after="0" w:line="240" w:lineRule="auto"/>
      <w:ind w:left="340" w:hanging="227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04B5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4B5A"/>
    <w:pPr>
      <w:tabs>
        <w:tab w:val="right" w:pos="7263"/>
      </w:tabs>
      <w:spacing w:after="100" w:line="240" w:lineRule="auto"/>
      <w:ind w:left="220"/>
    </w:pPr>
  </w:style>
  <w:style w:type="character" w:styleId="Lienhypertexte">
    <w:name w:val="Hyperlink"/>
    <w:basedOn w:val="Policepardfaut"/>
    <w:uiPriority w:val="99"/>
    <w:unhideWhenUsed/>
    <w:rsid w:val="00E04B5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139A"/>
    <w:pPr>
      <w:spacing w:after="0" w:line="240" w:lineRule="auto"/>
      <w:jc w:val="both"/>
    </w:pPr>
    <w:rPr>
      <w:rFonts w:ascii="Calibri" w:eastAsia="Calibri" w:hAnsi="Calibri"/>
      <w:color w:val="000000"/>
      <w:kern w:val="0"/>
      <w:sz w:val="20"/>
      <w:szCs w:val="20"/>
      <w:lang w:eastAsia="fr-CA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139A"/>
    <w:rPr>
      <w:rFonts w:ascii="Calibri" w:eastAsia="Calibri" w:hAnsi="Calibri"/>
      <w:color w:val="000000"/>
      <w:kern w:val="0"/>
      <w:sz w:val="20"/>
      <w:szCs w:val="20"/>
      <w:lang w:eastAsia="fr-CA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69139A"/>
    <w:rPr>
      <w:vertAlign w:val="superscript"/>
    </w:rPr>
  </w:style>
  <w:style w:type="character" w:customStyle="1" w:styleId="hgkelc">
    <w:name w:val="hgkelc"/>
    <w:basedOn w:val="Policepardfaut"/>
    <w:rsid w:val="0069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%20-%20C&#233;gep%20Andr&#233;-Laurendeau\2023A\420-556-AL\Gabarit%20d'analy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D635FAC5C8C40B6758ED46EE74085" ma:contentTypeVersion="4" ma:contentTypeDescription="Crée un document." ma:contentTypeScope="" ma:versionID="bce2f76674a06ed6298aaba7d84d2823">
  <xsd:schema xmlns:xsd="http://www.w3.org/2001/XMLSchema" xmlns:xs="http://www.w3.org/2001/XMLSchema" xmlns:p="http://schemas.microsoft.com/office/2006/metadata/properties" xmlns:ns2="42257c34-c77f-467d-905d-75a97d547138" targetNamespace="http://schemas.microsoft.com/office/2006/metadata/properties" ma:root="true" ma:fieldsID="c3d7f9970b01addf3401ceb2933f871c" ns2:_="">
    <xsd:import namespace="42257c34-c77f-467d-905d-75a97d5471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57c34-c77f-467d-905d-75a97d5471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257c34-c77f-467d-905d-75a97d547138" xsi:nil="true"/>
  </documentManagement>
</p:properties>
</file>

<file path=customXml/itemProps1.xml><?xml version="1.0" encoding="utf-8"?>
<ds:datastoreItem xmlns:ds="http://schemas.openxmlformats.org/officeDocument/2006/customXml" ds:itemID="{C5E14211-7814-4068-AEC0-194C3A425F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C417C3-6C5D-4098-BCFE-5FB16E62D1EC}"/>
</file>

<file path=customXml/itemProps3.xml><?xml version="1.0" encoding="utf-8"?>
<ds:datastoreItem xmlns:ds="http://schemas.openxmlformats.org/officeDocument/2006/customXml" ds:itemID="{D2C7B223-FFB3-4BE8-AE2B-C3C0FB9BCB21}"/>
</file>

<file path=customXml/itemProps4.xml><?xml version="1.0" encoding="utf-8"?>
<ds:datastoreItem xmlns:ds="http://schemas.openxmlformats.org/officeDocument/2006/customXml" ds:itemID="{AB0D5C53-F426-4087-8FD7-011DB7D74293}"/>
</file>

<file path=docProps/app.xml><?xml version="1.0" encoding="utf-8"?>
<Properties xmlns="http://schemas.openxmlformats.org/officeDocument/2006/extended-properties" xmlns:vt="http://schemas.openxmlformats.org/officeDocument/2006/docPropsVTypes">
  <Template>Gabarit d'analyse.dotx</Template>
  <TotalTime>29</TotalTime>
  <Pages>4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David Giasson</cp:lastModifiedBy>
  <cp:revision>5</cp:revision>
  <dcterms:created xsi:type="dcterms:W3CDTF">2023-08-28T20:54:00Z</dcterms:created>
  <dcterms:modified xsi:type="dcterms:W3CDTF">2023-10-06T19:06:00Z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0x010100551D635FAC5C8C40B6758ED46EE74085</vt:lpwstr>
  </property>
  <property fmtid="{D5CDD505-2E9C-101B-9397-08002B2CF9AE}" pid="3" name="Order">
    <vt:r8>991800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